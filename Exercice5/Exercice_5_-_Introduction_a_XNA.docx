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BB" w:rsidRPr="004D417A" w:rsidRDefault="00DF727A" w:rsidP="00F61E25">
      <w:pPr>
        <w:pStyle w:val="TitreExercice"/>
        <w:rPr>
          <w:lang w:val="fr-CA"/>
        </w:rPr>
      </w:pPr>
      <w:r w:rsidRPr="004D417A">
        <w:t>582-525-SF Programmation objet avanc</w:t>
      </w:r>
      <w:r w:rsidRPr="004D417A">
        <w:rPr>
          <w:lang w:val="fr-CA"/>
        </w:rPr>
        <w:t>ée en jeux vidéo</w:t>
      </w:r>
    </w:p>
    <w:p w:rsidR="00DF727A" w:rsidRPr="004D417A" w:rsidRDefault="00B82F51" w:rsidP="00F61E25">
      <w:pPr>
        <w:pStyle w:val="TitreExercice"/>
      </w:pPr>
      <w:r>
        <w:t xml:space="preserve">Bloc # </w:t>
      </w:r>
      <w:r w:rsidR="008D0F3A">
        <w:t>2</w:t>
      </w:r>
    </w:p>
    <w:p w:rsidR="00D0048D" w:rsidRDefault="008D0F3A" w:rsidP="007B565F">
      <w:pPr>
        <w:pStyle w:val="TitreExercice"/>
      </w:pPr>
      <w:r>
        <w:t>INtroduction à XNA</w:t>
      </w:r>
    </w:p>
    <w:p w:rsidR="00F61E25" w:rsidRDefault="00F61E25" w:rsidP="007B565F">
      <w:pPr>
        <w:pStyle w:val="PiedPage"/>
      </w:pPr>
    </w:p>
    <w:p w:rsidR="008D0F3A" w:rsidRDefault="008D0F3A" w:rsidP="007B565F">
      <w:pPr>
        <w:pStyle w:val="PiedPage"/>
      </w:pPr>
      <w:r>
        <w:t>Vous devez créer une petite scène où un vaisseau spatial se promène dans l’espace.</w:t>
      </w:r>
    </w:p>
    <w:p w:rsidR="008D0F3A" w:rsidRDefault="008D0F3A" w:rsidP="007B565F">
      <w:pPr>
        <w:pStyle w:val="PiedPage"/>
      </w:pPr>
      <w:r>
        <w:t>Votre vaisseau a les commandes suivantes :</w:t>
      </w:r>
    </w:p>
    <w:p w:rsidR="008D0F3A" w:rsidRDefault="008D0F3A" w:rsidP="008D0F3A">
      <w:pPr>
        <w:pStyle w:val="PiedPage"/>
        <w:jc w:val="left"/>
      </w:pPr>
      <w:r>
        <w:t>- Haut : Truster avant</w:t>
      </w:r>
      <w:r>
        <w:br/>
        <w:t>- Bas : Truster arrière (moins puissant que l’avant)</w:t>
      </w:r>
      <w:r>
        <w:br/>
        <w:t>- Gauche / Droite : pivoter gauche / droite</w:t>
      </w:r>
    </w:p>
    <w:p w:rsidR="003F5294" w:rsidRDefault="003F5294" w:rsidP="008D0F3A">
      <w:pPr>
        <w:pStyle w:val="PiedPage"/>
        <w:jc w:val="left"/>
      </w:pPr>
      <w:r>
        <w:t>Un truster pousse le vaisseau dans une direction, une fois le déplacement en place, celui-ci est perpétuel et le pivot n’y change rien, jusqu’à ce qu’une nouvelle force soit appliquée</w:t>
      </w:r>
    </w:p>
    <w:p w:rsidR="008D0F3A" w:rsidRDefault="008D0F3A" w:rsidP="008D0F3A">
      <w:pPr>
        <w:pStyle w:val="PiedPage"/>
        <w:jc w:val="left"/>
      </w:pPr>
      <w:r>
        <w:t>Si le vaisseau se retrouve à une extrémité de l’écran, il doit disparaitre et réapparaitre à l’extrémité opposée de l’écran.  Si possible, on doit voir le vaisseau "divisé en 2"</w:t>
      </w:r>
    </w:p>
    <w:p w:rsidR="008D0F3A" w:rsidRDefault="008D0F3A" w:rsidP="008D0F3A">
      <w:pPr>
        <w:pStyle w:val="PiedPage"/>
        <w:jc w:val="left"/>
      </w:pPr>
      <w:r>
        <w:t xml:space="preserve">Placez un fond d’écran représentant l’espace qui doit combler tout votre fond d’écran. </w:t>
      </w:r>
    </w:p>
    <w:p w:rsidR="008D0F3A" w:rsidRDefault="008D0F3A" w:rsidP="007B565F">
      <w:pPr>
        <w:pStyle w:val="PiedPage"/>
      </w:pPr>
    </w:p>
    <w:p w:rsidR="00B82F51" w:rsidRDefault="008D0F3A" w:rsidP="00B82F51">
      <w:pPr>
        <w:pStyle w:val="EnonceQuestion"/>
      </w:pPr>
      <w:r>
        <w:t>Avant même de coder quoi que ce soit, décrivez comment vous géreriez les déplacements de votre vaisseau dans le code</w:t>
      </w:r>
      <w:r w:rsidR="00B82F51">
        <w:t>?</w:t>
      </w:r>
      <w:r>
        <w:t xml:space="preserve"> Quels genres de méthodes seront utilisés.</w:t>
      </w:r>
      <w:r w:rsidR="00B82F51">
        <w:tab/>
      </w:r>
      <w:r w:rsidR="00B82F51">
        <w:br/>
      </w:r>
      <w:r w:rsidR="00B82F51">
        <w:tab/>
      </w:r>
      <w:r w:rsidR="00B82F51">
        <w:br/>
      </w:r>
      <w:r w:rsidR="00B82F51">
        <w:tab/>
      </w:r>
      <w:r w:rsidR="00B82F51">
        <w:br/>
      </w:r>
      <w:r w:rsidR="00B82F51">
        <w:tab/>
      </w:r>
    </w:p>
    <w:p w:rsidR="008D0F3A" w:rsidRDefault="008D0F3A" w:rsidP="008D0F3A">
      <w:pPr>
        <w:pStyle w:val="EnonceQuestion"/>
        <w:numPr>
          <w:ilvl w:val="0"/>
          <w:numId w:val="0"/>
        </w:numPr>
        <w:ind w:left="720" w:hanging="360"/>
      </w:pPr>
      <w:r>
        <w:tab/>
      </w:r>
    </w:p>
    <w:p w:rsidR="003F5294" w:rsidRDefault="003F5294" w:rsidP="00B82F51">
      <w:pPr>
        <w:pStyle w:val="EnonceQuestion"/>
      </w:pPr>
      <w:r>
        <w:t>Implémentez la scène dans C#/XNA</w:t>
      </w:r>
    </w:p>
    <w:p w:rsidR="003F5294" w:rsidRDefault="003F5294" w:rsidP="003F5294">
      <w:pPr>
        <w:pStyle w:val="Paragraphedeliste"/>
      </w:pPr>
    </w:p>
    <w:p w:rsidR="00B82F51" w:rsidRDefault="003F5294" w:rsidP="00B82F51">
      <w:pPr>
        <w:pStyle w:val="EnonceQuestion"/>
      </w:pPr>
      <w:r>
        <w:t>Pour être jouable, votre vaisseau devra avoir une vitesse maximale</w:t>
      </w:r>
      <w:r w:rsidR="00B82F51">
        <w:t>.</w:t>
      </w:r>
      <w:r>
        <w:t xml:space="preserve">  Enlevez ce maximum.  Que pourrait-il se produire</w:t>
      </w:r>
      <w:r w:rsidR="00AB1E09">
        <w:t> ?</w:t>
      </w:r>
    </w:p>
    <w:p w:rsidR="003F5294" w:rsidRDefault="003F5294" w:rsidP="003F5294">
      <w:pPr>
        <w:pStyle w:val="EnonceQuestion"/>
        <w:numPr>
          <w:ilvl w:val="0"/>
          <w:numId w:val="0"/>
        </w:numPr>
        <w:ind w:left="720"/>
      </w:pPr>
      <w:r>
        <w:tab/>
      </w:r>
      <w:r>
        <w:br/>
      </w:r>
      <w:r>
        <w:tab/>
      </w:r>
      <w:r>
        <w:br/>
      </w:r>
      <w:r>
        <w:tab/>
      </w:r>
    </w:p>
    <w:p w:rsidR="003F5294" w:rsidRDefault="003F5294" w:rsidP="003F5294">
      <w:pPr>
        <w:pStyle w:val="EnonceQuestion"/>
        <w:numPr>
          <w:ilvl w:val="0"/>
          <w:numId w:val="0"/>
        </w:numPr>
        <w:ind w:left="720"/>
      </w:pPr>
    </w:p>
    <w:p w:rsidR="00D0048D" w:rsidRDefault="003F5294" w:rsidP="003F5294">
      <w:pPr>
        <w:pStyle w:val="EnonceQuestion"/>
      </w:pPr>
      <w:r>
        <w:t xml:space="preserve">Placez une petite planète au centre de votre scène.  Une collision avec la planète détruit votre vaisseau.  Y </w:t>
      </w:r>
      <w:proofErr w:type="spellStart"/>
      <w:r>
        <w:t>a-t-il</w:t>
      </w:r>
      <w:proofErr w:type="spellEnd"/>
      <w:r>
        <w:t xml:space="preserve"> des classes dans XNA qui pourraient vous aider dans cet</w:t>
      </w:r>
      <w:r w:rsidR="00AB1E09">
        <w:t>te tâche ?</w:t>
      </w:r>
      <w:bookmarkStart w:id="0" w:name="_GoBack"/>
      <w:bookmarkEnd w:id="0"/>
    </w:p>
    <w:sectPr w:rsidR="00D0048D" w:rsidSect="005969AB">
      <w:footerReference w:type="default" r:id="rId7"/>
      <w:footerReference w:type="first" r:id="rId8"/>
      <w:pgSz w:w="12242" w:h="15842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681" w:rsidRDefault="00D64681">
      <w:r>
        <w:separator/>
      </w:r>
    </w:p>
  </w:endnote>
  <w:endnote w:type="continuationSeparator" w:id="0">
    <w:p w:rsidR="00D64681" w:rsidRDefault="00D6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D4" w:rsidRPr="007B565F" w:rsidRDefault="00A81596" w:rsidP="005E5922">
    <w:pPr>
      <w:pStyle w:val="PiedPage"/>
    </w:pPr>
    <w:r>
      <w:fldChar w:fldCharType="begin"/>
    </w:r>
    <w:r>
      <w:instrText xml:space="preserve"> FILENAME </w:instrText>
    </w:r>
    <w:r>
      <w:fldChar w:fldCharType="separate"/>
    </w:r>
    <w:r w:rsidR="000B1281">
      <w:rPr>
        <w:noProof/>
      </w:rPr>
      <w:t>Bloc3-Modeles de conception.doc</w:t>
    </w:r>
    <w:r>
      <w:rPr>
        <w:noProof/>
      </w:rPr>
      <w:fldChar w:fldCharType="end"/>
    </w:r>
    <w:r w:rsidR="00DF04D4" w:rsidRPr="007B565F">
      <w:tab/>
    </w:r>
    <w:r w:rsidR="00DF04D4" w:rsidRPr="007B565F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F5294">
      <w:rPr>
        <w:noProof/>
      </w:rPr>
      <w:t>3</w:t>
    </w:r>
    <w:r>
      <w:rPr>
        <w:noProof/>
      </w:rPr>
      <w:fldChar w:fldCharType="end"/>
    </w:r>
    <w:r w:rsidR="00DF04D4" w:rsidRPr="007B565F">
      <w:t xml:space="preserve"> sur </w:t>
    </w:r>
    <w:r>
      <w:fldChar w:fldCharType="begin"/>
    </w:r>
    <w:r>
      <w:instrText xml:space="preserve"> NUMPAGES </w:instrText>
    </w:r>
    <w:r>
      <w:fldChar w:fldCharType="separate"/>
    </w:r>
    <w:r w:rsidR="003F5294">
      <w:rPr>
        <w:noProof/>
      </w:rPr>
      <w:t>4</w:t>
    </w:r>
    <w:r>
      <w:rPr>
        <w:noProof/>
      </w:rPr>
      <w:fldChar w:fldCharType="end"/>
    </w:r>
    <w:r w:rsidR="00DF04D4">
      <w:br/>
    </w:r>
    <w:r w:rsidR="00DF04D4" w:rsidRPr="007B565F">
      <w:t>PP/</w:t>
    </w:r>
    <w:r>
      <w:fldChar w:fldCharType="begin"/>
    </w:r>
    <w:r>
      <w:instrText xml:space="preserve"> DATE \@ "dd/MM/yyyy" </w:instrText>
    </w:r>
    <w:r>
      <w:fldChar w:fldCharType="separate"/>
    </w:r>
    <w:r w:rsidR="00AB1E09">
      <w:rPr>
        <w:noProof/>
      </w:rPr>
      <w:t>31/08/2015</w:t>
    </w:r>
    <w:r>
      <w:rPr>
        <w:noProof/>
      </w:rPr>
      <w:fldChar w:fldCharType="end"/>
    </w:r>
    <w:r w:rsidR="00DF04D4" w:rsidRPr="007B565F"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D4" w:rsidRPr="007B565F" w:rsidRDefault="00A81596" w:rsidP="007B565F">
    <w:pPr>
      <w:pStyle w:val="PiedPage"/>
    </w:pPr>
    <w:r>
      <w:fldChar w:fldCharType="begin"/>
    </w:r>
    <w:r>
      <w:instrText xml:space="preserve"> FILENAME </w:instrText>
    </w:r>
    <w:r>
      <w:fldChar w:fldCharType="separate"/>
    </w:r>
    <w:r w:rsidR="000B1281">
      <w:rPr>
        <w:noProof/>
      </w:rPr>
      <w:t>Bloc3-Modeles de conception.doc</w:t>
    </w:r>
    <w:r>
      <w:rPr>
        <w:noProof/>
      </w:rPr>
      <w:fldChar w:fldCharType="end"/>
    </w:r>
    <w:r w:rsidR="00DF04D4" w:rsidRPr="007B565F">
      <w:tab/>
    </w:r>
    <w:r w:rsidR="00DF04D4" w:rsidRPr="007B565F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B1E09">
      <w:rPr>
        <w:noProof/>
      </w:rPr>
      <w:t>1</w:t>
    </w:r>
    <w:r>
      <w:rPr>
        <w:noProof/>
      </w:rPr>
      <w:fldChar w:fldCharType="end"/>
    </w:r>
    <w:r w:rsidR="00DF04D4" w:rsidRPr="007B565F">
      <w:t xml:space="preserve"> sur </w:t>
    </w:r>
    <w:r>
      <w:fldChar w:fldCharType="begin"/>
    </w:r>
    <w:r>
      <w:instrText xml:space="preserve"> NUMPAGES </w:instrText>
    </w:r>
    <w:r>
      <w:fldChar w:fldCharType="separate"/>
    </w:r>
    <w:r w:rsidR="00AB1E09">
      <w:rPr>
        <w:noProof/>
      </w:rPr>
      <w:t>1</w:t>
    </w:r>
    <w:r>
      <w:rPr>
        <w:noProof/>
      </w:rPr>
      <w:fldChar w:fldCharType="end"/>
    </w:r>
    <w:r w:rsidR="00DF04D4">
      <w:br/>
    </w:r>
    <w:r>
      <w:fldChar w:fldCharType="begin"/>
    </w:r>
    <w:r>
      <w:instrText xml:space="preserve"> DATE \@ "dd/MM/yyyy" </w:instrText>
    </w:r>
    <w:r>
      <w:fldChar w:fldCharType="separate"/>
    </w:r>
    <w:r w:rsidR="00AB1E09">
      <w:rPr>
        <w:noProof/>
      </w:rPr>
      <w:t>31/08/2015</w:t>
    </w:r>
    <w:r>
      <w:rPr>
        <w:noProof/>
      </w:rPr>
      <w:fldChar w:fldCharType="end"/>
    </w:r>
    <w:r w:rsidR="00DF04D4" w:rsidRPr="007B565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681" w:rsidRDefault="00D64681">
      <w:r>
        <w:separator/>
      </w:r>
    </w:p>
  </w:footnote>
  <w:footnote w:type="continuationSeparator" w:id="0">
    <w:p w:rsidR="00D64681" w:rsidRDefault="00D6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8010B"/>
    <w:multiLevelType w:val="multilevel"/>
    <w:tmpl w:val="2DB8650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18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A2D59E8"/>
    <w:multiLevelType w:val="hybridMultilevel"/>
    <w:tmpl w:val="C414B2FE"/>
    <w:lvl w:ilvl="0" w:tplc="040C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1FFEB4A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7F75975"/>
    <w:multiLevelType w:val="multilevel"/>
    <w:tmpl w:val="E7D45AC6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52F067A"/>
    <w:multiLevelType w:val="multilevel"/>
    <w:tmpl w:val="B476AD90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905467B"/>
    <w:multiLevelType w:val="hybridMultilevel"/>
    <w:tmpl w:val="95766836"/>
    <w:lvl w:ilvl="0" w:tplc="6BFAC7DA">
      <w:start w:val="1"/>
      <w:numFmt w:val="decimal"/>
      <w:pStyle w:val="Questionsoulignement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C826BF"/>
    <w:multiLevelType w:val="multilevel"/>
    <w:tmpl w:val="2DB8650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18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6CA0D50"/>
    <w:multiLevelType w:val="hybridMultilevel"/>
    <w:tmpl w:val="EBD4AAE8"/>
    <w:lvl w:ilvl="0" w:tplc="E50A7392">
      <w:start w:val="1"/>
      <w:numFmt w:val="decimal"/>
      <w:pStyle w:val="Enonce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AF66FE"/>
    <w:multiLevelType w:val="hybridMultilevel"/>
    <w:tmpl w:val="B476AD90"/>
    <w:lvl w:ilvl="0" w:tplc="17B8573C">
      <w:start w:val="1"/>
      <w:numFmt w:val="upperRoman"/>
      <w:pStyle w:val="ReponseEnumeree"/>
      <w:lvlText w:val="%1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1" w:tplc="1FFEB4A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A9B7023"/>
    <w:multiLevelType w:val="hybridMultilevel"/>
    <w:tmpl w:val="908263C0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4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2"/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</w:num>
  <w:num w:numId="15">
    <w:abstractNumId w:val="6"/>
  </w:num>
  <w:num w:numId="16">
    <w:abstractNumId w:val="8"/>
  </w:num>
  <w:num w:numId="17">
    <w:abstractNumId w:val="6"/>
  </w:num>
  <w:num w:numId="18">
    <w:abstractNumId w:val="3"/>
  </w:num>
  <w:num w:numId="19">
    <w:abstractNumId w:val="1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6"/>
  </w:num>
  <w:num w:numId="23">
    <w:abstractNumId w:val="6"/>
    <w:lvlOverride w:ilvl="0">
      <w:startOverride w:val="1"/>
    </w:lvlOverride>
  </w:num>
  <w:num w:numId="24">
    <w:abstractNumId w:val="6"/>
  </w:num>
  <w:num w:numId="25">
    <w:abstractNumId w:val="6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51"/>
    <w:rsid w:val="00015E8D"/>
    <w:rsid w:val="00036B67"/>
    <w:rsid w:val="0004262B"/>
    <w:rsid w:val="0004462B"/>
    <w:rsid w:val="000B1281"/>
    <w:rsid w:val="000F3006"/>
    <w:rsid w:val="001363D0"/>
    <w:rsid w:val="001378FD"/>
    <w:rsid w:val="001418D6"/>
    <w:rsid w:val="00210190"/>
    <w:rsid w:val="00252404"/>
    <w:rsid w:val="00257526"/>
    <w:rsid w:val="00295632"/>
    <w:rsid w:val="002C137C"/>
    <w:rsid w:val="002C3929"/>
    <w:rsid w:val="002D6765"/>
    <w:rsid w:val="002F6991"/>
    <w:rsid w:val="00315B29"/>
    <w:rsid w:val="00332CA1"/>
    <w:rsid w:val="003379B0"/>
    <w:rsid w:val="003802D5"/>
    <w:rsid w:val="0038502D"/>
    <w:rsid w:val="003926BF"/>
    <w:rsid w:val="003F5294"/>
    <w:rsid w:val="00400944"/>
    <w:rsid w:val="00406793"/>
    <w:rsid w:val="0044125C"/>
    <w:rsid w:val="0046185F"/>
    <w:rsid w:val="00476120"/>
    <w:rsid w:val="0048685B"/>
    <w:rsid w:val="004A0126"/>
    <w:rsid w:val="004A1F54"/>
    <w:rsid w:val="004D417A"/>
    <w:rsid w:val="004E0042"/>
    <w:rsid w:val="005969AB"/>
    <w:rsid w:val="005A5BD6"/>
    <w:rsid w:val="005D0C6F"/>
    <w:rsid w:val="005E2C05"/>
    <w:rsid w:val="005E2D46"/>
    <w:rsid w:val="005E5922"/>
    <w:rsid w:val="005F6F32"/>
    <w:rsid w:val="00634662"/>
    <w:rsid w:val="00665E71"/>
    <w:rsid w:val="006A4972"/>
    <w:rsid w:val="007406B7"/>
    <w:rsid w:val="007558EC"/>
    <w:rsid w:val="00782A43"/>
    <w:rsid w:val="007B565F"/>
    <w:rsid w:val="007D4455"/>
    <w:rsid w:val="0082253B"/>
    <w:rsid w:val="00855807"/>
    <w:rsid w:val="008874DF"/>
    <w:rsid w:val="008A6E6A"/>
    <w:rsid w:val="008D0F3A"/>
    <w:rsid w:val="009655A8"/>
    <w:rsid w:val="009A0E36"/>
    <w:rsid w:val="009C09BB"/>
    <w:rsid w:val="009C6190"/>
    <w:rsid w:val="00A14EC4"/>
    <w:rsid w:val="00A33843"/>
    <w:rsid w:val="00A81596"/>
    <w:rsid w:val="00A84E0E"/>
    <w:rsid w:val="00AA4607"/>
    <w:rsid w:val="00AA479F"/>
    <w:rsid w:val="00AB1E09"/>
    <w:rsid w:val="00AB5E6F"/>
    <w:rsid w:val="00B067E4"/>
    <w:rsid w:val="00B43524"/>
    <w:rsid w:val="00B82F51"/>
    <w:rsid w:val="00BE0796"/>
    <w:rsid w:val="00C21DBC"/>
    <w:rsid w:val="00D0048D"/>
    <w:rsid w:val="00D250E2"/>
    <w:rsid w:val="00D309E7"/>
    <w:rsid w:val="00D332C3"/>
    <w:rsid w:val="00D34397"/>
    <w:rsid w:val="00D64681"/>
    <w:rsid w:val="00D858AC"/>
    <w:rsid w:val="00D943F8"/>
    <w:rsid w:val="00DB2874"/>
    <w:rsid w:val="00DF04D4"/>
    <w:rsid w:val="00DF338F"/>
    <w:rsid w:val="00DF727A"/>
    <w:rsid w:val="00E00127"/>
    <w:rsid w:val="00E36357"/>
    <w:rsid w:val="00E90CC7"/>
    <w:rsid w:val="00E9507D"/>
    <w:rsid w:val="00EB0DEF"/>
    <w:rsid w:val="00EB7D92"/>
    <w:rsid w:val="00EF5018"/>
    <w:rsid w:val="00EF58F1"/>
    <w:rsid w:val="00F00C4C"/>
    <w:rsid w:val="00F126B6"/>
    <w:rsid w:val="00F23E14"/>
    <w:rsid w:val="00F43C58"/>
    <w:rsid w:val="00F61E25"/>
    <w:rsid w:val="00F83C74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94D203A-90DC-49CF-9165-44C8AE76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27A"/>
    <w:pPr>
      <w:spacing w:after="120"/>
      <w:jc w:val="both"/>
    </w:pPr>
    <w:rPr>
      <w:rFonts w:ascii="Palatino Linotype" w:hAnsi="Palatino Linotype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4D417A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onceQuestion">
    <w:name w:val="EnonceQuestion"/>
    <w:basedOn w:val="Normal"/>
    <w:link w:val="EnonceQuestionCar"/>
    <w:rsid w:val="00B82F51"/>
    <w:pPr>
      <w:numPr>
        <w:numId w:val="1"/>
      </w:numPr>
      <w:tabs>
        <w:tab w:val="right" w:leader="underscore" w:pos="9360"/>
      </w:tabs>
    </w:pPr>
  </w:style>
  <w:style w:type="paragraph" w:customStyle="1" w:styleId="ReponsePhrase">
    <w:name w:val="ReponsePhrase"/>
    <w:basedOn w:val="Normal"/>
    <w:rsid w:val="00F61E25"/>
    <w:pPr>
      <w:ind w:left="720"/>
    </w:pPr>
  </w:style>
  <w:style w:type="paragraph" w:customStyle="1" w:styleId="TitreExercice">
    <w:name w:val="TitreExercice"/>
    <w:basedOn w:val="Normal"/>
    <w:rsid w:val="00F61E25"/>
    <w:pPr>
      <w:spacing w:after="100"/>
    </w:pPr>
    <w:rPr>
      <w:rFonts w:ascii="Arial" w:eastAsia="Arial Unicode MS" w:hAnsi="Arial" w:cs="Arial"/>
      <w:b/>
      <w:smallCaps/>
      <w:noProof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ponseEnumeree">
    <w:name w:val="ReponseEnumeree"/>
    <w:basedOn w:val="Normal"/>
    <w:rsid w:val="00F61E25"/>
    <w:pPr>
      <w:numPr>
        <w:numId w:val="2"/>
      </w:numPr>
    </w:pPr>
  </w:style>
  <w:style w:type="paragraph" w:customStyle="1" w:styleId="ReponseCode">
    <w:name w:val="ReponseCode"/>
    <w:basedOn w:val="Normal"/>
    <w:rsid w:val="00332CA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left="720"/>
    </w:pPr>
    <w:rPr>
      <w:rFonts w:ascii="Courier New" w:hAnsi="Courier New"/>
      <w:sz w:val="18"/>
    </w:rPr>
  </w:style>
  <w:style w:type="paragraph" w:styleId="En-tte">
    <w:name w:val="header"/>
    <w:basedOn w:val="Normal"/>
    <w:rsid w:val="007B565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B565F"/>
    <w:pPr>
      <w:tabs>
        <w:tab w:val="center" w:pos="4536"/>
        <w:tab w:val="right" w:pos="9072"/>
      </w:tabs>
    </w:pPr>
  </w:style>
  <w:style w:type="paragraph" w:customStyle="1" w:styleId="PiedPage">
    <w:name w:val="PiedPage"/>
    <w:basedOn w:val="Pieddepage"/>
    <w:rsid w:val="007B565F"/>
    <w:pPr>
      <w:pBdr>
        <w:top w:val="single" w:sz="4" w:space="1" w:color="auto"/>
      </w:pBdr>
      <w:tabs>
        <w:tab w:val="clear" w:pos="9072"/>
        <w:tab w:val="right" w:pos="9360"/>
      </w:tabs>
      <w:spacing w:before="120" w:after="0"/>
    </w:pPr>
  </w:style>
  <w:style w:type="table" w:styleId="Grilledutableau">
    <w:name w:val="Table Grid"/>
    <w:basedOn w:val="TableauNormal"/>
    <w:rsid w:val="00F83C7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Tableau">
    <w:name w:val="TitreTableau"/>
    <w:basedOn w:val="EnonceQuestion"/>
    <w:rsid w:val="00634662"/>
    <w:pPr>
      <w:numPr>
        <w:numId w:val="0"/>
      </w:numPr>
      <w:jc w:val="center"/>
    </w:pPr>
    <w:rPr>
      <w:b/>
    </w:rPr>
  </w:style>
  <w:style w:type="paragraph" w:customStyle="1" w:styleId="CodeTexte">
    <w:name w:val="CodeTexte"/>
    <w:basedOn w:val="Normal"/>
    <w:link w:val="CodeTexteCar"/>
    <w:rsid w:val="00634662"/>
    <w:rPr>
      <w:rFonts w:ascii="Courier New" w:hAnsi="Courier New"/>
    </w:rPr>
  </w:style>
  <w:style w:type="paragraph" w:customStyle="1" w:styleId="SousQuestion">
    <w:name w:val="SousQuestion"/>
    <w:basedOn w:val="EnonceQuestion"/>
    <w:rsid w:val="005E5922"/>
    <w:pPr>
      <w:numPr>
        <w:numId w:val="0"/>
      </w:numPr>
      <w:ind w:left="720"/>
    </w:pPr>
  </w:style>
  <w:style w:type="paragraph" w:customStyle="1" w:styleId="Questionsoulignement">
    <w:name w:val="Question_soulignement"/>
    <w:basedOn w:val="Normal"/>
    <w:link w:val="QuestionsoulignementCarCar"/>
    <w:rsid w:val="00B82F51"/>
    <w:pPr>
      <w:numPr>
        <w:numId w:val="4"/>
      </w:numPr>
      <w:tabs>
        <w:tab w:val="right" w:leader="underscore" w:pos="9360"/>
      </w:tabs>
      <w:spacing w:after="240"/>
    </w:pPr>
    <w:rPr>
      <w:sz w:val="22"/>
      <w:lang w:val="fr-CA" w:eastAsia="fr-CA"/>
    </w:rPr>
  </w:style>
  <w:style w:type="character" w:customStyle="1" w:styleId="QuestionsoulignementCarCar">
    <w:name w:val="Question_soulignement Car Car"/>
    <w:link w:val="Questionsoulignement"/>
    <w:rsid w:val="00B82F51"/>
    <w:rPr>
      <w:rFonts w:ascii="Palatino Linotype" w:hAnsi="Palatino Linotype"/>
      <w:sz w:val="22"/>
      <w:szCs w:val="24"/>
      <w:lang w:val="fr-CA" w:eastAsia="fr-CA" w:bidi="ar-SA"/>
    </w:rPr>
  </w:style>
  <w:style w:type="character" w:styleId="Marquedecommentaire">
    <w:name w:val="annotation reference"/>
    <w:semiHidden/>
    <w:rsid w:val="00B82F51"/>
    <w:rPr>
      <w:sz w:val="16"/>
      <w:szCs w:val="16"/>
    </w:rPr>
  </w:style>
  <w:style w:type="paragraph" w:styleId="Commentaire">
    <w:name w:val="annotation text"/>
    <w:basedOn w:val="Normal"/>
    <w:semiHidden/>
    <w:rsid w:val="00B82F51"/>
    <w:pPr>
      <w:spacing w:after="240"/>
    </w:pPr>
    <w:rPr>
      <w:szCs w:val="20"/>
      <w:lang w:val="fr-CA" w:eastAsia="fr-CA"/>
    </w:rPr>
  </w:style>
  <w:style w:type="paragraph" w:styleId="Textedebulles">
    <w:name w:val="Balloon Text"/>
    <w:basedOn w:val="Normal"/>
    <w:semiHidden/>
    <w:rsid w:val="00B82F51"/>
    <w:rPr>
      <w:rFonts w:ascii="Tahoma" w:hAnsi="Tahoma" w:cs="Tahoma"/>
      <w:sz w:val="16"/>
      <w:szCs w:val="16"/>
    </w:rPr>
  </w:style>
  <w:style w:type="character" w:customStyle="1" w:styleId="CodeTexteCar">
    <w:name w:val="CodeTexte Car"/>
    <w:link w:val="CodeTexte"/>
    <w:rsid w:val="007558EC"/>
    <w:rPr>
      <w:rFonts w:ascii="Courier New" w:hAnsi="Courier New"/>
      <w:szCs w:val="24"/>
      <w:lang w:val="fr-FR" w:eastAsia="fr-FR" w:bidi="ar-SA"/>
    </w:rPr>
  </w:style>
  <w:style w:type="paragraph" w:customStyle="1" w:styleId="Code">
    <w:name w:val="Code"/>
    <w:basedOn w:val="Normal"/>
    <w:rsid w:val="00C21DB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spacing w:after="0"/>
      <w:ind w:left="539" w:right="357"/>
    </w:pPr>
    <w:rPr>
      <w:rFonts w:ascii="Courier New" w:hAnsi="Courier New" w:cs="Courier New"/>
      <w:sz w:val="16"/>
      <w:szCs w:val="16"/>
      <w:lang w:val="fr-CA" w:eastAsia="fr-CA"/>
    </w:rPr>
  </w:style>
  <w:style w:type="character" w:customStyle="1" w:styleId="EnonceQuestionCar">
    <w:name w:val="EnonceQuestion Car"/>
    <w:link w:val="EnonceQuestion"/>
    <w:rsid w:val="0044125C"/>
    <w:rPr>
      <w:rFonts w:ascii="Palatino Linotype" w:hAnsi="Palatino Linotype"/>
      <w:szCs w:val="24"/>
      <w:lang w:val="fr-FR" w:eastAsia="fr-FR"/>
    </w:rPr>
  </w:style>
  <w:style w:type="character" w:styleId="Lienhypertexte">
    <w:name w:val="Hyperlink"/>
    <w:rsid w:val="003926B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A10-H11\Cours\Commun\Exercic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Exercices.dot</Template>
  <TotalTime>2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Sainte-Foy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UtilisateurG162</dc:creator>
  <cp:lastModifiedBy>Francois Paradis</cp:lastModifiedBy>
  <cp:revision>3</cp:revision>
  <cp:lastPrinted>2013-08-15T19:51:00Z</cp:lastPrinted>
  <dcterms:created xsi:type="dcterms:W3CDTF">2015-08-31T18:23:00Z</dcterms:created>
  <dcterms:modified xsi:type="dcterms:W3CDTF">2015-08-31T18:24:00Z</dcterms:modified>
</cp:coreProperties>
</file>